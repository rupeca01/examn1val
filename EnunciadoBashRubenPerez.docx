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bookmarkStart w:id="0" w:name="_GoBack"/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</w:t>
      </w:r>
      <w:bookmarkEnd w:id="0"/>
      <w:r>
        <w:t>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C4DD" w14:textId="77777777" w:rsidR="00021A91" w:rsidRDefault="00021A91" w:rsidP="00822617">
      <w:pPr>
        <w:spacing w:line="240" w:lineRule="auto"/>
      </w:pPr>
      <w:r>
        <w:separator/>
      </w:r>
    </w:p>
  </w:endnote>
  <w:endnote w:type="continuationSeparator" w:id="0">
    <w:p w14:paraId="0FF855D3" w14:textId="77777777" w:rsidR="00021A91" w:rsidRDefault="00021A9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61443" w14:textId="77777777" w:rsidR="00021A91" w:rsidRDefault="00021A91" w:rsidP="00822617">
      <w:pPr>
        <w:spacing w:line="240" w:lineRule="auto"/>
      </w:pPr>
      <w:r>
        <w:separator/>
      </w:r>
    </w:p>
  </w:footnote>
  <w:footnote w:type="continuationSeparator" w:id="0">
    <w:p w14:paraId="2D24BD05" w14:textId="77777777" w:rsidR="00021A91" w:rsidRDefault="00021A9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104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50</cp:revision>
  <dcterms:created xsi:type="dcterms:W3CDTF">2020-11-10T19:42:00Z</dcterms:created>
  <dcterms:modified xsi:type="dcterms:W3CDTF">2020-11-11T09:15:00Z</dcterms:modified>
</cp:coreProperties>
</file>