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34A4B5B9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proofErr w:type="gramStart"/>
      <w:r w:rsidRPr="001F2C78">
        <w:rPr>
          <w:b/>
          <w:bCs/>
        </w:rPr>
        <w:t>master</w:t>
      </w:r>
      <w:proofErr w:type="gramEnd"/>
      <w:r>
        <w:t>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exa</w:t>
      </w:r>
      <w:bookmarkStart w:id="0" w:name="_GoBack"/>
      <w:bookmarkEnd w:id="0"/>
      <w:r>
        <w:t xml:space="preserve">m1eval.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0391D1D0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examgit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75B0B894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llamada </w:t>
      </w:r>
      <w:proofErr w:type="spellStart"/>
      <w:r w:rsidR="000937D4">
        <w:t>examenbash</w:t>
      </w:r>
      <w:proofErr w:type="spellEnd"/>
      <w:r w:rsidR="00775266">
        <w:t>.</w:t>
      </w:r>
    </w:p>
    <w:p w14:paraId="17A5FF01" w14:textId="325AD5E9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examengit</w:t>
      </w:r>
      <w:proofErr w:type="spellEnd"/>
      <w:r w:rsidR="00695D27">
        <w:t>.</w:t>
      </w:r>
    </w:p>
    <w:p w14:paraId="61CD2076" w14:textId="1EB8641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Sigue en la rama.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33602A15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Ahora sí que integra los cambios en </w:t>
      </w:r>
      <w:proofErr w:type="gramStart"/>
      <w:r>
        <w:t>master</w:t>
      </w:r>
      <w:proofErr w:type="gramEnd"/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examenbash</w:t>
      </w:r>
      <w:proofErr w:type="spellEnd"/>
      <w:r w:rsidR="00C838CF">
        <w:t xml:space="preserve"> a master).</w:t>
      </w:r>
    </w:p>
    <w:p w14:paraId="0A1E3F40" w14:textId="7CA2CA89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proofErr w:type="spellStart"/>
      <w:r w:rsidR="00EA5CFF">
        <w:t>vExam</w:t>
      </w:r>
      <w:proofErr w:type="spellEnd"/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0C7B5649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</w:t>
      </w:r>
      <w:proofErr w:type="gramStart"/>
      <w:r>
        <w:t>master</w:t>
      </w:r>
      <w:proofErr w:type="gramEnd"/>
      <w:r>
        <w:t xml:space="preserve">, crea un archivo llamado cache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6FDABF0E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examClon</w:t>
      </w:r>
      <w:proofErr w:type="spellEnd"/>
      <w:r w:rsidR="0041399D">
        <w:t>.</w:t>
      </w:r>
    </w:p>
    <w:p w14:paraId="35E07120" w14:textId="106A29F9" w:rsidR="0041399D" w:rsidRDefault="00212BF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</w:t>
      </w:r>
      <w:proofErr w:type="gramStart"/>
      <w:r>
        <w:t>master</w:t>
      </w:r>
      <w:proofErr w:type="gramEnd"/>
      <w:r>
        <w:t xml:space="preserve"> de examen1eval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53D8E197" w14:textId="0FDD2D59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332158B2" w14:textId="6140625B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examClon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DEC71" w14:textId="77777777" w:rsidR="0016780F" w:rsidRDefault="0016780F" w:rsidP="00822617">
      <w:pPr>
        <w:spacing w:line="240" w:lineRule="auto"/>
      </w:pPr>
      <w:r>
        <w:separator/>
      </w:r>
    </w:p>
  </w:endnote>
  <w:endnote w:type="continuationSeparator" w:id="0">
    <w:p w14:paraId="0CBE9338" w14:textId="77777777" w:rsidR="0016780F" w:rsidRDefault="0016780F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D5F5F" w14:textId="77777777" w:rsidR="0016780F" w:rsidRDefault="0016780F" w:rsidP="00822617">
      <w:pPr>
        <w:spacing w:line="240" w:lineRule="auto"/>
      </w:pPr>
      <w:r>
        <w:separator/>
      </w:r>
    </w:p>
  </w:footnote>
  <w:footnote w:type="continuationSeparator" w:id="0">
    <w:p w14:paraId="152DE36D" w14:textId="77777777" w:rsidR="0016780F" w:rsidRDefault="0016780F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0F"/>
    <w:rsid w:val="00086BDB"/>
    <w:rsid w:val="000937D4"/>
    <w:rsid w:val="0016780F"/>
    <w:rsid w:val="00182BF8"/>
    <w:rsid w:val="00191E96"/>
    <w:rsid w:val="001E3BA6"/>
    <w:rsid w:val="001F2C78"/>
    <w:rsid w:val="00212BFE"/>
    <w:rsid w:val="00216761"/>
    <w:rsid w:val="0021739E"/>
    <w:rsid w:val="00225BF4"/>
    <w:rsid w:val="00230348"/>
    <w:rsid w:val="002610AD"/>
    <w:rsid w:val="002D51EC"/>
    <w:rsid w:val="003163A3"/>
    <w:rsid w:val="00355144"/>
    <w:rsid w:val="003D46A6"/>
    <w:rsid w:val="00411066"/>
    <w:rsid w:val="0041399D"/>
    <w:rsid w:val="00454738"/>
    <w:rsid w:val="004902E7"/>
    <w:rsid w:val="006527E8"/>
    <w:rsid w:val="00695D27"/>
    <w:rsid w:val="006A1625"/>
    <w:rsid w:val="00725ED8"/>
    <w:rsid w:val="00775266"/>
    <w:rsid w:val="007B6391"/>
    <w:rsid w:val="007C2BEE"/>
    <w:rsid w:val="00822617"/>
    <w:rsid w:val="00A17C3E"/>
    <w:rsid w:val="00AC138A"/>
    <w:rsid w:val="00AD63E0"/>
    <w:rsid w:val="00AE173A"/>
    <w:rsid w:val="00C838CF"/>
    <w:rsid w:val="00CC17D4"/>
    <w:rsid w:val="00CD0FBF"/>
    <w:rsid w:val="00D72EAD"/>
    <w:rsid w:val="00D90991"/>
    <w:rsid w:val="00D947BA"/>
    <w:rsid w:val="00E74ADC"/>
    <w:rsid w:val="00E75834"/>
    <w:rsid w:val="00E925B8"/>
    <w:rsid w:val="00EA55A7"/>
    <w:rsid w:val="00EA5CFF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29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Vicente Monfort Salvador</cp:lastModifiedBy>
  <cp:revision>34</cp:revision>
  <dcterms:created xsi:type="dcterms:W3CDTF">2020-11-11T05:51:00Z</dcterms:created>
  <dcterms:modified xsi:type="dcterms:W3CDTF">2020-11-11T09:32:00Z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